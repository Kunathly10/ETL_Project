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687C" w14:textId="77777777" w:rsidR="00924C3B" w:rsidRDefault="00000000">
      <w:pPr>
        <w:spacing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Project Title: ETL Process for Bank Market Cap Data</w:t>
      </w:r>
    </w:p>
    <w:p w14:paraId="674E09C7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Objective: To extract bank and market cap data from JSON file, transform the market cap currency using exchange rate data and load the transformed data into a separate CSV file.</w:t>
      </w:r>
    </w:p>
    <w:p w14:paraId="37DA01FE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Tools used: Python, pandas, requests</w:t>
      </w:r>
    </w:p>
    <w:p w14:paraId="418B39ED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Description:</w:t>
      </w:r>
    </w:p>
    <w:p w14:paraId="153A0BF9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This project involved extracting bank and market cap data from two JSON files, bank_market_cap_1.json and bank_market_cap_2.json. The data was then transformed using exchange rate data from exchange_rates.csv, and loaded into a separate CSV file.</w:t>
      </w:r>
    </w:p>
    <w:p w14:paraId="6EE9FEE2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The ETL process involved several steps, including:</w:t>
      </w:r>
    </w:p>
    <w:p w14:paraId="21E4237B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Installing necessary libraries using "!mamba install" command</w:t>
      </w:r>
    </w:p>
    <w:p w14:paraId="4831F76E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Downloading the JSON files and exchange rate data using "!wget" command</w:t>
      </w:r>
    </w:p>
    <w:p w14:paraId="3FEE1752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Reading in the JSON files using pandas and concatenating them into a single DataFrame</w:t>
      </w:r>
    </w:p>
    <w:p w14:paraId="2C016EE5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Extracting relevant columns from the DataFrame, including "Name" and "Market Cap (US$ Billion)"</w:t>
      </w:r>
    </w:p>
    <w:p w14:paraId="4E081351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Converting the market cap currency to USD using exchange rate data</w:t>
      </w:r>
    </w:p>
    <w:p w14:paraId="26D9F93F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Saving the transformed data into a separate CSV file</w:t>
      </w:r>
    </w:p>
    <w:p w14:paraId="133BB22B" w14:textId="77777777" w:rsidR="00924C3B" w:rsidRDefault="00000000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Creating an "extract_json" function to extract JSON files</w:t>
      </w:r>
    </w:p>
    <w:p w14:paraId="742ECBA6" w14:textId="77777777" w:rsidR="00924C3B" w:rsidRDefault="00000000">
      <w:pPr>
        <w:spacing w:line="360" w:lineRule="auto"/>
      </w:pPr>
      <w:r>
        <w:rPr>
          <w:rFonts w:ascii="Arial" w:hAnsi="Arial"/>
        </w:rPr>
        <w:t>The project successfully extracted, transformed, and loaded the data into a separate CSV file. The code was well-documented and organized, and can easily be modified to handle similar ETL processes in the future. The project also demonstrated proficiency in manipulating data using Python, pandas, and requests.</w:t>
      </w:r>
    </w:p>
    <w:sectPr w:rsidR="00924C3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BE53" w14:textId="77777777" w:rsidR="00F41F31" w:rsidRDefault="00F41F31">
      <w:pPr>
        <w:spacing w:after="0" w:line="240" w:lineRule="auto"/>
      </w:pPr>
      <w:r>
        <w:separator/>
      </w:r>
    </w:p>
  </w:endnote>
  <w:endnote w:type="continuationSeparator" w:id="0">
    <w:p w14:paraId="140C0B53" w14:textId="77777777" w:rsidR="00F41F31" w:rsidRDefault="00F4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482E" w14:textId="77777777" w:rsidR="00F41F31" w:rsidRDefault="00F41F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E18621" w14:textId="77777777" w:rsidR="00F41F31" w:rsidRDefault="00F41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24C3B"/>
    <w:rsid w:val="00924C3B"/>
    <w:rsid w:val="00BD6104"/>
    <w:rsid w:val="00F4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00BB"/>
  <w15:docId w15:val="{689E9692-B38B-40B7-8296-44563F23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he-IL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Olakunle Nathaniel Obafemi - olakunle.obafemi@studio.unibo.it</dc:creator>
  <dc:description/>
  <cp:lastModifiedBy>Olakunle Nathaniel Obafemi - olakunle.obafemi@studio.unibo.it</cp:lastModifiedBy>
  <cp:revision>2</cp:revision>
  <dcterms:created xsi:type="dcterms:W3CDTF">2023-03-18T19:47:00Z</dcterms:created>
  <dcterms:modified xsi:type="dcterms:W3CDTF">2023-03-18T19:47:00Z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2821b56b-a584-41c5-b341-b18167390a77</vt:lpwstr>
  </property>
</Properties>
</file>